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321FA" w14:textId="77777777" w:rsidR="00C35F74" w:rsidRPr="00A67CC6" w:rsidRDefault="00C35F74" w:rsidP="008A1E27">
      <w:pPr>
        <w:pStyle w:val="Ttulo"/>
        <w:rPr>
          <w:sz w:val="16"/>
          <w:szCs w:val="16"/>
          <w:lang w:val="pt-BR"/>
        </w:rPr>
      </w:pPr>
      <w:r w:rsidRPr="00A67CC6">
        <w:rPr>
          <w:lang w:val="pt-BR" w:bidi="pt-BR"/>
        </w:rPr>
        <mc:AlternateContent>
          <mc:Choice Requires="wpg">
            <w:drawing>
              <wp:anchor distT="0" distB="0" distL="114300" distR="114300" simplePos="0" relativeHeight="251670016" behindDoc="0" locked="1" layoutInCell="1" allowOverlap="1" wp14:anchorId="48181CD4" wp14:editId="6016D03F">
                <wp:simplePos x="0" y="0"/>
                <wp:positionH relativeFrom="page">
                  <wp:posOffset>5204460</wp:posOffset>
                </wp:positionH>
                <wp:positionV relativeFrom="page">
                  <wp:posOffset>426720</wp:posOffset>
                </wp:positionV>
                <wp:extent cx="2019300" cy="1358900"/>
                <wp:effectExtent l="123825" t="635" r="66675" b="2540"/>
                <wp:wrapNone/>
                <wp:docPr id="7" name="Grupo 3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9300" cy="1358900"/>
                          <a:chOff x="8210" y="686"/>
                          <a:chExt cx="3180" cy="2140"/>
                        </a:xfrm>
                      </wpg:grpSpPr>
                      <wpg:grpSp>
                        <wpg:cNvPr id="8" name="Grupo 34"/>
                        <wpg:cNvGrpSpPr>
                          <a:grpSpLocks/>
                        </wpg:cNvGrpSpPr>
                        <wpg:grpSpPr bwMode="auto">
                          <a:xfrm>
                            <a:off x="8210" y="686"/>
                            <a:ext cx="3180" cy="2140"/>
                            <a:chOff x="8670" y="461"/>
                            <a:chExt cx="3180" cy="2140"/>
                          </a:xfrm>
                        </wpg:grpSpPr>
                        <wps:wsp>
                          <wps:cNvPr id="9" name="AutoForma 28"/>
                          <wps:cNvSpPr>
                            <a:spLocks noChangeArrowheads="1"/>
                          </wps:cNvSpPr>
                          <wps:spPr bwMode="auto">
                            <a:xfrm rot="672400">
                              <a:off x="8670" y="461"/>
                              <a:ext cx="1808" cy="2140"/>
                            </a:xfrm>
                            <a:prstGeom prst="parallelogram">
                              <a:avLst>
                                <a:gd name="adj" fmla="val 43968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0" name="AutoForma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475" y="648"/>
                              <a:ext cx="2375" cy="1946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1" name="AutoForma 32"/>
                          <wps:cNvSpPr>
                            <a:spLocks noChangeArrowheads="1"/>
                          </wps:cNvSpPr>
                          <wps:spPr bwMode="auto">
                            <a:xfrm rot="19393721" flipH="1">
                              <a:off x="10941" y="936"/>
                              <a:ext cx="672" cy="1356"/>
                            </a:xfrm>
                            <a:prstGeom prst="triangle">
                              <a:avLst>
                                <a:gd name="adj" fmla="val 100000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wpg:grpSp>
                      <wpg:grpSp>
                        <wpg:cNvPr id="12" name="Grupo 35"/>
                        <wpg:cNvGrpSpPr>
                          <a:grpSpLocks/>
                        </wpg:cNvGrpSpPr>
                        <wpg:grpSpPr bwMode="auto">
                          <a:xfrm>
                            <a:off x="8497" y="815"/>
                            <a:ext cx="2551" cy="1725"/>
                            <a:chOff x="8942" y="1620"/>
                            <a:chExt cx="2551" cy="1725"/>
                          </a:xfrm>
                        </wpg:grpSpPr>
                        <wps:wsp>
                          <wps:cNvPr id="13" name="AutoForma 21"/>
                          <wps:cNvSpPr>
                            <a:spLocks noChangeArrowheads="1"/>
                          </wps:cNvSpPr>
                          <wps:spPr bwMode="auto">
                            <a:xfrm rot="672400">
                              <a:off x="8942" y="1620"/>
                              <a:ext cx="1450" cy="1716"/>
                            </a:xfrm>
                            <a:prstGeom prst="parallelogram">
                              <a:avLst>
                                <a:gd name="adj" fmla="val 43426"/>
                              </a:avLst>
                            </a:prstGeom>
                            <a:solidFill>
                              <a:schemeClr val="accent1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g:grpSp>
                          <wpg:cNvPr id="14" name="Grupo 22"/>
                          <wpg:cNvGrpSpPr>
                            <a:grpSpLocks/>
                          </wpg:cNvGrpSpPr>
                          <wpg:grpSpPr bwMode="auto">
                            <a:xfrm>
                              <a:off x="9588" y="1775"/>
                              <a:ext cx="1905" cy="1570"/>
                              <a:chOff x="5220" y="700"/>
                              <a:chExt cx="1905" cy="1560"/>
                            </a:xfrm>
                          </wpg:grpSpPr>
                          <wps:wsp>
                            <wps:cNvPr id="15" name="AutoForma 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20" y="700"/>
                                <a:ext cx="1905" cy="156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4A7EBB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  <wps:wsp>
                            <wps:cNvPr id="16" name="AutoForma 24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170" y="1320"/>
                                <a:ext cx="705" cy="940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4A7EBB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  <wps:wsp>
                            <wps:cNvPr id="17" name="AutoForma 25"/>
                            <wps:cNvSpPr>
                              <a:spLocks noChangeArrowheads="1"/>
                            </wps:cNvSpPr>
                            <wps:spPr bwMode="auto">
                              <a:xfrm rot="19393721" flipH="1">
                                <a:off x="6488" y="1096"/>
                                <a:ext cx="539" cy="1087"/>
                              </a:xfrm>
                              <a:prstGeom prst="triangle">
                                <a:avLst>
                                  <a:gd name="adj" fmla="val 100000"/>
                                </a:avLst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19050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9886A4" id="Grupo 36" o:spid="_x0000_s1026" alt="&quot;&quot;" style="position:absolute;margin-left:409.8pt;margin-top:33.6pt;width:159pt;height:107pt;z-index:251670016;mso-position-horizontal-relative:page;mso-position-vertical-relative:page" coordorigin="8210,686" coordsize="3180,2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">
                <v:group id="Grupo 34" o:spid="_x0000_s1027" style="position:absolute;left:8210;top:686;width:3180;height:2140" coordorigin="8670,461" coordsize="3180,2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AutoForma 28" o:spid="_x0000_s1028" type="#_x0000_t7" style="position:absolute;left:8670;top:461;width:1808;height:2140;rotation:73444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" adj="9497" fillcolor="white [3212]" stroked="f" strokecolor="#4a7ebb" strokeweight="1.5pt">
                    <v:shadow opacity="22938f" offset="0"/>
                    <v:textbox inset=",7.2pt,,7.2pt"/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Forma 30" o:spid="_x0000_s1029" type="#_x0000_t5" style="position:absolute;left:9475;top:648;width:2375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" fillcolor="white [3212]" stroked="f" strokecolor="#4a7ebb" strokeweight="1.5pt">
                    <v:shadow opacity="22938f" offset="0"/>
                    <v:textbox inset=",7.2pt,,7.2pt"/>
                  </v:shape>
                  <v:shape id="AutoForma 32" o:spid="_x0000_s1030" type="#_x0000_t5" style="position:absolute;left:10941;top:936;width:672;height:1356;rotation:2409845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" adj="21600" fillcolor="white [3212]" stroked="f" strokecolor="#28350f [1604]" strokeweight="1.5pt">
                    <v:shadow opacity="22938f" offset="0"/>
                    <v:textbox inset=",7.2pt,,7.2pt"/>
                  </v:shape>
                </v:group>
                <v:group id="Grupo 35" o:spid="_x0000_s1031" style="position:absolute;left:8497;top:815;width:2551;height:1725" coordorigin="8942,1620" coordsize="2551,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AutoForma 21" o:spid="_x0000_s1032" type="#_x0000_t7" style="position:absolute;left:8942;top:1620;width:1450;height:1716;rotation:73444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" adj="9380" fillcolor="#3d5017 [2404]" stroked="f" strokecolor="#4a7ebb" strokeweight="1.5pt">
                    <v:shadow opacity="22938f" offset="0"/>
                    <v:textbox inset=",7.2pt,,7.2pt"/>
                  </v:shape>
                  <v:group id="Grupo 22" o:spid="_x0000_s1033" style="position:absolute;left:9588;top:1775;width:1905;height:1570" coordorigin="5220,700" coordsize="190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 id="AutoForma 23" o:spid="_x0000_s1034" type="#_x0000_t5" style="position:absolute;left:5220;top:700;width:1905;height:1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" fillcolor="#526c1f [3204]" stroked="f" strokecolor="#4a7ebb" strokeweight="1.5pt">
                      <v:shadow opacity="22938f" offset="0"/>
                      <v:textbox inset=",7.2pt,,7.2pt"/>
                    </v:shape>
                    <v:shape id="AutoForma 24" o:spid="_x0000_s1035" type="#_x0000_t5" style="position:absolute;left:6170;top:1320;width:705;height:94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" adj="21600" fillcolor="#28350f [1604]" stroked="f" strokecolor="#4a7ebb" strokeweight="1.5pt">
                      <v:shadow opacity="22938f" offset="0"/>
                      <v:textbox inset=",7.2pt,,7.2pt"/>
                    </v:shape>
                    <v:shape id="AutoForma 25" o:spid="_x0000_s1036" type="#_x0000_t5" style="position:absolute;left:6488;top:1096;width:539;height:1087;rotation:2409845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" adj="21600" fillcolor="white [3212]" strokecolor="#28350f [1604]" strokeweight="1.5pt">
                      <v:shadow opacity="22938f" offset="0"/>
                      <v:textbox inset=",7.2pt,,7.2pt"/>
                    </v:shape>
                  </v:group>
                </v:group>
                <w10:wrap anchorx="page" anchory="page"/>
                <w10:anchorlock/>
              </v:group>
            </w:pict>
          </mc:Fallback>
        </mc:AlternateContent>
      </w:r>
    </w:p>
    <w:p w14:paraId="3EBB395B" w14:textId="77777777" w:rsidR="0097279A" w:rsidRPr="00A67CC6" w:rsidRDefault="00F07BEC" w:rsidP="008A1E27">
      <w:pPr>
        <w:pStyle w:val="Ttulo"/>
        <w:rPr>
          <w:lang w:val="pt-BR"/>
        </w:rPr>
      </w:pPr>
      <w:r w:rsidRPr="00A67CC6">
        <w:rPr>
          <w:lang w:val="pt-BR" w:bidi="pt-BR"/>
        </w:rPr>
        <mc:AlternateContent>
          <mc:Choice Requires="wpg">
            <w:drawing>
              <wp:anchor distT="0" distB="0" distL="114300" distR="114300" simplePos="0" relativeHeight="251667968" behindDoc="1" locked="1" layoutInCell="1" allowOverlap="1" wp14:anchorId="663FFBEB" wp14:editId="3FB049F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503045"/>
                <wp:effectExtent l="0" t="0" r="0" b="1905"/>
                <wp:wrapNone/>
                <wp:docPr id="18" name="Grupo 3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503045"/>
                          <a:chOff x="0" y="0"/>
                          <a:chExt cx="12240" cy="2367"/>
                        </a:xfrm>
                      </wpg:grpSpPr>
                      <wps:wsp>
                        <wps:cNvPr id="19" name="Retângulo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" cy="216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0" name="Retângulo 18"/>
                        <wps:cNvSpPr>
                          <a:spLocks noChangeArrowheads="1"/>
                        </wps:cNvSpPr>
                        <wps:spPr bwMode="auto">
                          <a:xfrm>
                            <a:off x="0" y="2151"/>
                            <a:ext cx="12240" cy="216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007551" id="Grupo 37" o:spid="_x0000_s1026" alt="&quot;&quot;" style="position:absolute;margin-left:0;margin-top:0;width:612pt;height:118.35pt;z-index:-251648512;mso-position-horizontal-relative:page;mso-position-vertical-relative:page" coordsize="12240,2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">
                <v:rect id="Retângulo 15" o:spid="_x0000_s1027" style="position:absolute;width:1224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" fillcolor="#28350f [1604]" stroked="f" strokecolor="#4a7ebb" strokeweight="1.5pt">
                  <v:shadow opacity="22938f" offset="0"/>
                  <v:textbox inset=",7.2pt,,7.2pt"/>
                </v:rect>
                <v:rect id="Retângulo 18" o:spid="_x0000_s1028" style="position:absolute;top:2151;width:12240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" fillcolor="#edad34 [3206]" stroked="f" strokecolor="#4a7ebb" strokeweight="1.5pt">
                  <v:shadow opacity="22938f" offset="0"/>
                  <v:textbox inset=",7.2pt,,7.2pt"/>
                </v:rect>
                <w10:wrap anchorx="page" anchory="page"/>
                <w10:anchorlock/>
              </v:group>
            </w:pict>
          </mc:Fallback>
        </mc:AlternateContent>
      </w:r>
      <w:r w:rsidRPr="00A67CC6">
        <w:rPr>
          <w:lang w:val="pt-BR" w:bidi="pt-BR"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wp14:anchorId="6911D879" wp14:editId="6CAA9B0E">
                <wp:simplePos x="0" y="0"/>
                <wp:positionH relativeFrom="page">
                  <wp:posOffset>-1023620</wp:posOffset>
                </wp:positionH>
                <wp:positionV relativeFrom="page">
                  <wp:posOffset>-633095</wp:posOffset>
                </wp:positionV>
                <wp:extent cx="2267585" cy="2724785"/>
                <wp:effectExtent l="247650" t="19050" r="247015" b="18415"/>
                <wp:wrapNone/>
                <wp:docPr id="6" name="AutoForma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672400">
                          <a:off x="0" y="0"/>
                          <a:ext cx="2267585" cy="2724785"/>
                        </a:xfrm>
                        <a:prstGeom prst="parallelogram">
                          <a:avLst>
                            <a:gd name="adj" fmla="val 43968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F18BF" id="AutoForma 10" o:spid="_x0000_s1026" type="#_x0000_t7" alt="&quot;&quot;" style="position:absolute;margin-left:-80.6pt;margin-top:-49.85pt;width:178.55pt;height:214.55pt;rotation:734440fd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" adj="9497" fillcolor="#526c1f [3204]" stroked="f" strokecolor="#4a7ebb" strokeweight="1.5pt">
                <v:shadow opacity="22938f" offset="0"/>
                <v:textbox inset=",7.2pt,,7.2pt"/>
                <w10:wrap anchorx="page" anchory="page"/>
                <w10:anchorlock/>
              </v:shape>
            </w:pict>
          </mc:Fallback>
        </mc:AlternateContent>
      </w:r>
      <w:r w:rsidR="0097279A" w:rsidRPr="00A67CC6">
        <w:rPr>
          <w:lang w:val="pt-BR" w:bidi="pt-BR"/>
        </w:rPr>
        <w:t xml:space="preserve">Lista de verificação de </w:t>
      </w:r>
      <w:r w:rsidR="00D258E7" w:rsidRPr="00A67CC6">
        <w:rPr>
          <w:lang w:val="pt-BR" w:bidi="pt-BR"/>
        </w:rPr>
        <w:br/>
      </w:r>
      <w:r w:rsidR="0097279A" w:rsidRPr="00A67CC6">
        <w:rPr>
          <w:lang w:val="pt-BR" w:bidi="pt-BR"/>
        </w:rPr>
        <w:t>Acampamento</w:t>
      </w:r>
    </w:p>
    <w:p w14:paraId="2F94211D" w14:textId="77777777" w:rsidR="00064CB0" w:rsidRPr="00A67CC6" w:rsidRDefault="00064CB0" w:rsidP="00F431DF">
      <w:pPr>
        <w:pStyle w:val="Ttulo1semlinha"/>
        <w:rPr>
          <w:lang w:val="pt-BR"/>
        </w:rPr>
        <w:sectPr w:rsidR="00064CB0" w:rsidRPr="00A67CC6" w:rsidSect="00064CB0">
          <w:headerReference w:type="default" r:id="rId8"/>
          <w:footerReference w:type="default" r:id="rId9"/>
          <w:footerReference w:type="first" r:id="rId10"/>
          <w:pgSz w:w="11906" w:h="16838" w:code="9"/>
          <w:pgMar w:top="720" w:right="720" w:bottom="288" w:left="1800" w:header="706" w:footer="576" w:gutter="0"/>
          <w:cols w:space="720"/>
          <w:titlePg/>
          <w:docGrid w:linePitch="360"/>
        </w:sectPr>
      </w:pPr>
    </w:p>
    <w:p w14:paraId="60C73332" w14:textId="77777777" w:rsidR="0097279A" w:rsidRPr="00A67CC6" w:rsidRDefault="0097279A" w:rsidP="00F431DF">
      <w:pPr>
        <w:pStyle w:val="Ttulo1semlinha"/>
        <w:rPr>
          <w:lang w:val="pt-BR"/>
        </w:rPr>
      </w:pPr>
      <w:r w:rsidRPr="00A67CC6">
        <w:rPr>
          <w:lang w:val="pt-BR" w:bidi="pt-BR"/>
        </w:rPr>
        <w:t>Abrigo e cama</w:t>
      </w:r>
    </w:p>
    <w:p w14:paraId="5503E0F3" w14:textId="77777777" w:rsidR="0097279A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-165544691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B395E" w:rsidRPr="00A67CC6">
            <w:rPr>
              <w:rFonts w:ascii="MS Gothic" w:eastAsia="MS Gothic" w:hAnsi="MS Gothic" w:cs="MS Gothic"/>
              <w:lang w:val="pt-BR" w:bidi="pt-BR"/>
            </w:rPr>
            <w:t>☐</w:t>
          </w:r>
        </w:sdtContent>
      </w:sdt>
      <w:r w:rsidR="0097279A" w:rsidRPr="00A67CC6">
        <w:rPr>
          <w:lang w:val="pt-BR" w:bidi="pt-BR"/>
        </w:rPr>
        <w:tab/>
        <w:t>Barraca com duplo teto, varas, presilhas e estacas</w:t>
      </w:r>
    </w:p>
    <w:p w14:paraId="10D9B7AD" w14:textId="77777777" w:rsidR="0097279A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-8075889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431DF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97279A" w:rsidRPr="00A67CC6">
        <w:rPr>
          <w:lang w:val="pt-BR" w:bidi="pt-BR"/>
        </w:rPr>
        <w:tab/>
        <w:t>Lona</w:t>
      </w:r>
    </w:p>
    <w:p w14:paraId="0B6822D2" w14:textId="77777777" w:rsidR="001543E2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156213528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431DF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1543E2" w:rsidRPr="00A67CC6">
        <w:rPr>
          <w:lang w:val="pt-BR" w:bidi="pt-BR"/>
        </w:rPr>
        <w:tab/>
        <w:t>Corda</w:t>
      </w:r>
    </w:p>
    <w:p w14:paraId="350C83E5" w14:textId="77777777" w:rsidR="0097279A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-13634447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431DF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97279A" w:rsidRPr="00A67CC6">
        <w:rPr>
          <w:lang w:val="pt-BR" w:bidi="pt-BR"/>
        </w:rPr>
        <w:tab/>
        <w:t>Saco de dormir, esteiras, colchão de ar, bomba</w:t>
      </w:r>
    </w:p>
    <w:p w14:paraId="3C2CA51C" w14:textId="77777777" w:rsidR="00D75022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20260471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431DF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D75022" w:rsidRPr="00A67CC6">
        <w:rPr>
          <w:lang w:val="pt-BR" w:bidi="pt-BR"/>
        </w:rPr>
        <w:tab/>
        <w:t>Cobertor, edredom ou saco de dormir</w:t>
      </w:r>
    </w:p>
    <w:p w14:paraId="17C6F080" w14:textId="77777777" w:rsidR="00D75022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-102493885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431DF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D75022" w:rsidRPr="00A67CC6">
        <w:rPr>
          <w:lang w:val="pt-BR" w:bidi="pt-BR"/>
        </w:rPr>
        <w:tab/>
        <w:t>Almofadas</w:t>
      </w:r>
    </w:p>
    <w:p w14:paraId="4605235C" w14:textId="77777777" w:rsidR="0097279A" w:rsidRPr="00A67CC6" w:rsidRDefault="0097279A" w:rsidP="00F431DF">
      <w:pPr>
        <w:pStyle w:val="Ttulo1"/>
        <w:rPr>
          <w:lang w:val="pt-BR"/>
        </w:rPr>
      </w:pPr>
      <w:r w:rsidRPr="00A67CC6">
        <w:rPr>
          <w:lang w:val="pt-BR" w:bidi="pt-BR"/>
        </w:rPr>
        <w:t>Cozinha e refeição</w:t>
      </w:r>
    </w:p>
    <w:p w14:paraId="4E2A577D" w14:textId="77777777" w:rsidR="0097279A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100894712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97279A" w:rsidRPr="00A67CC6">
        <w:rPr>
          <w:lang w:val="pt-BR" w:bidi="pt-BR"/>
        </w:rPr>
        <w:tab/>
        <w:t>Potes e panelas</w:t>
      </w:r>
    </w:p>
    <w:p w14:paraId="496B32CC" w14:textId="77777777" w:rsidR="00D75022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30390474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D75022" w:rsidRPr="00A67CC6">
        <w:rPr>
          <w:lang w:val="pt-BR" w:bidi="pt-BR"/>
        </w:rPr>
        <w:tab/>
        <w:t>Tábua de corte</w:t>
      </w:r>
    </w:p>
    <w:p w14:paraId="30889487" w14:textId="77777777" w:rsidR="00D75022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-84740472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D75022" w:rsidRPr="00A67CC6">
        <w:rPr>
          <w:lang w:val="pt-BR" w:bidi="pt-BR"/>
        </w:rPr>
        <w:tab/>
        <w:t>Saca-rolha</w:t>
      </w:r>
    </w:p>
    <w:p w14:paraId="02B6BF69" w14:textId="77777777" w:rsidR="00D75022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-51923806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D75022" w:rsidRPr="00A67CC6">
        <w:rPr>
          <w:lang w:val="pt-BR" w:bidi="pt-BR"/>
        </w:rPr>
        <w:tab/>
        <w:t>Abridor de lata</w:t>
      </w:r>
    </w:p>
    <w:p w14:paraId="37D9D3BF" w14:textId="77777777" w:rsidR="00B06F51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196869797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B06F51" w:rsidRPr="00A67CC6">
        <w:rPr>
          <w:lang w:val="pt-BR" w:bidi="pt-BR"/>
        </w:rPr>
        <w:tab/>
        <w:t>Multiferramenta ou canivete</w:t>
      </w:r>
    </w:p>
    <w:p w14:paraId="3A9D0D7F" w14:textId="77777777" w:rsidR="00D75022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91891109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D75022" w:rsidRPr="00A67CC6">
        <w:rPr>
          <w:lang w:val="pt-BR" w:bidi="pt-BR"/>
        </w:rPr>
        <w:tab/>
        <w:t>Tigelas e tela</w:t>
      </w:r>
    </w:p>
    <w:p w14:paraId="361B9A14" w14:textId="77777777" w:rsidR="00D75022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132000400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D75022" w:rsidRPr="00A67CC6">
        <w:rPr>
          <w:lang w:val="pt-BR" w:bidi="pt-BR"/>
        </w:rPr>
        <w:tab/>
        <w:t>Contêineres vazios para alimentos</w:t>
      </w:r>
    </w:p>
    <w:p w14:paraId="5BF2BC0B" w14:textId="77777777" w:rsidR="00B06F51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-111374576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D75022" w:rsidRPr="00A67CC6">
        <w:rPr>
          <w:lang w:val="pt-BR" w:bidi="pt-BR"/>
        </w:rPr>
        <w:tab/>
        <w:t>Papel alumínio</w:t>
      </w:r>
    </w:p>
    <w:p w14:paraId="0A24D67B" w14:textId="77777777" w:rsidR="00B06F51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-132442945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B06F51" w:rsidRPr="00A67CC6">
        <w:rPr>
          <w:lang w:val="pt-BR" w:bidi="pt-BR"/>
        </w:rPr>
        <w:tab/>
        <w:t>Sacos para armazenamento</w:t>
      </w:r>
    </w:p>
    <w:p w14:paraId="4244D00D" w14:textId="77777777" w:rsidR="00D75022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204409250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D75022" w:rsidRPr="00A67CC6">
        <w:rPr>
          <w:lang w:val="pt-BR" w:bidi="pt-BR"/>
        </w:rPr>
        <w:tab/>
        <w:t>Térmicas</w:t>
      </w:r>
    </w:p>
    <w:p w14:paraId="64EE525F" w14:textId="77777777" w:rsidR="00D75022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-143280697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D75022" w:rsidRPr="00A67CC6">
        <w:rPr>
          <w:lang w:val="pt-BR" w:bidi="pt-BR"/>
        </w:rPr>
        <w:tab/>
        <w:t>Pratos e tigelas descartáveis, utensílios de plástico</w:t>
      </w:r>
    </w:p>
    <w:p w14:paraId="25DAE393" w14:textId="77777777" w:rsidR="00D75022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1018809591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A176D2" w:rsidRPr="00A67CC6">
        <w:rPr>
          <w:lang w:val="pt-BR" w:bidi="pt-BR"/>
        </w:rPr>
        <w:tab/>
        <w:t>Toalha de mesa</w:t>
      </w:r>
    </w:p>
    <w:p w14:paraId="595948CE" w14:textId="77777777" w:rsidR="00D75022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210152520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D75022" w:rsidRPr="00A67CC6">
        <w:rPr>
          <w:lang w:val="pt-BR" w:bidi="pt-BR"/>
        </w:rPr>
        <w:tab/>
        <w:t>Cadeiras e mesa dobráveis</w:t>
      </w:r>
    </w:p>
    <w:p w14:paraId="514AEED6" w14:textId="77777777" w:rsidR="00D75022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43494996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D75022" w:rsidRPr="00A67CC6">
        <w:rPr>
          <w:lang w:val="pt-BR" w:bidi="pt-BR"/>
        </w:rPr>
        <w:tab/>
        <w:t xml:space="preserve">Sacos de lixo </w:t>
      </w:r>
    </w:p>
    <w:p w14:paraId="42B96614" w14:textId="77777777" w:rsidR="00D75022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-107095664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D75022" w:rsidRPr="00A67CC6">
        <w:rPr>
          <w:lang w:val="pt-BR" w:bidi="pt-BR"/>
        </w:rPr>
        <w:tab/>
        <w:t>Fogão/defumador/forno de acampamento</w:t>
      </w:r>
    </w:p>
    <w:p w14:paraId="5D8DDB0A" w14:textId="77777777" w:rsidR="00D75022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198611657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D75022" w:rsidRPr="00A67CC6">
        <w:rPr>
          <w:lang w:val="pt-BR" w:bidi="pt-BR"/>
        </w:rPr>
        <w:tab/>
        <w:t>Combustível</w:t>
      </w:r>
    </w:p>
    <w:p w14:paraId="2618FD4E" w14:textId="77777777" w:rsidR="00D75022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179046772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D75022" w:rsidRPr="00A67CC6">
        <w:rPr>
          <w:lang w:val="pt-BR" w:bidi="pt-BR"/>
        </w:rPr>
        <w:tab/>
        <w:t>Lanterna</w:t>
      </w:r>
    </w:p>
    <w:p w14:paraId="27BA57AE" w14:textId="77777777" w:rsidR="00D75022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-205221955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D75022" w:rsidRPr="00A67CC6">
        <w:rPr>
          <w:lang w:val="pt-BR" w:bidi="pt-BR"/>
        </w:rPr>
        <w:tab/>
        <w:t>Extintor</w:t>
      </w:r>
    </w:p>
    <w:p w14:paraId="32C2667C" w14:textId="77777777" w:rsidR="00D75022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-22082956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D75022" w:rsidRPr="00A67CC6">
        <w:rPr>
          <w:lang w:val="pt-BR" w:bidi="pt-BR"/>
        </w:rPr>
        <w:tab/>
        <w:t>Permissão para fogueira</w:t>
      </w:r>
    </w:p>
    <w:p w14:paraId="66E26655" w14:textId="77777777" w:rsidR="0097279A" w:rsidRPr="00A67CC6" w:rsidRDefault="00D75022" w:rsidP="00F431DF">
      <w:pPr>
        <w:pStyle w:val="Ttulo1"/>
        <w:rPr>
          <w:lang w:val="pt-BR"/>
        </w:rPr>
      </w:pPr>
      <w:r w:rsidRPr="00A67CC6">
        <w:rPr>
          <w:lang w:val="pt-BR" w:bidi="pt-BR"/>
        </w:rPr>
        <w:t xml:space="preserve">Alimentação </w:t>
      </w:r>
    </w:p>
    <w:p w14:paraId="167CA911" w14:textId="77777777" w:rsidR="0097279A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-210347954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97279A" w:rsidRPr="00A67CC6">
        <w:rPr>
          <w:lang w:val="pt-BR" w:bidi="pt-BR"/>
        </w:rPr>
        <w:tab/>
        <w:t>Aveia</w:t>
      </w:r>
    </w:p>
    <w:p w14:paraId="476EB104" w14:textId="77777777" w:rsidR="0097279A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142375380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97279A" w:rsidRPr="00A67CC6">
        <w:rPr>
          <w:lang w:val="pt-BR" w:bidi="pt-BR"/>
        </w:rPr>
        <w:tab/>
        <w:t>Pão</w:t>
      </w:r>
    </w:p>
    <w:p w14:paraId="7C89B6FF" w14:textId="77777777" w:rsidR="0097279A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94449953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97279A" w:rsidRPr="00A67CC6">
        <w:rPr>
          <w:lang w:val="pt-BR" w:bidi="pt-BR"/>
        </w:rPr>
        <w:tab/>
        <w:t>Sopa</w:t>
      </w:r>
    </w:p>
    <w:p w14:paraId="4A3E5EF4" w14:textId="77777777" w:rsidR="0097279A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-130122778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97279A" w:rsidRPr="00A67CC6">
        <w:rPr>
          <w:lang w:val="pt-BR" w:bidi="pt-BR"/>
        </w:rPr>
        <w:tab/>
        <w:t>Atum enlatado</w:t>
      </w:r>
    </w:p>
    <w:p w14:paraId="55CD9C78" w14:textId="77777777" w:rsidR="0097279A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145605552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97279A" w:rsidRPr="00A67CC6">
        <w:rPr>
          <w:lang w:val="pt-BR" w:bidi="pt-BR"/>
        </w:rPr>
        <w:tab/>
        <w:t>Frutas enlatadas</w:t>
      </w:r>
    </w:p>
    <w:p w14:paraId="4BF87BAA" w14:textId="77777777" w:rsidR="0097279A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-103380641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97279A" w:rsidRPr="00A67CC6">
        <w:rPr>
          <w:lang w:val="pt-BR" w:bidi="pt-BR"/>
        </w:rPr>
        <w:tab/>
        <w:t>Café e chá</w:t>
      </w:r>
    </w:p>
    <w:p w14:paraId="16ACFAF5" w14:textId="77777777" w:rsidR="0097279A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27260336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97279A" w:rsidRPr="00A67CC6">
        <w:rPr>
          <w:lang w:val="pt-BR" w:bidi="pt-BR"/>
        </w:rPr>
        <w:tab/>
        <w:t>Manteiga de amendoim</w:t>
      </w:r>
    </w:p>
    <w:p w14:paraId="05244673" w14:textId="77777777" w:rsidR="0097279A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116789980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D75022" w:rsidRPr="00A67CC6">
        <w:rPr>
          <w:lang w:val="pt-BR" w:bidi="pt-BR"/>
        </w:rPr>
        <w:tab/>
        <w:t>Macarrão</w:t>
      </w:r>
    </w:p>
    <w:p w14:paraId="5BAF5B27" w14:textId="77777777" w:rsidR="0097279A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91859675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97279A" w:rsidRPr="00A67CC6">
        <w:rPr>
          <w:lang w:val="pt-BR" w:bidi="pt-BR"/>
        </w:rPr>
        <w:tab/>
        <w:t>Cachorro-quente</w:t>
      </w:r>
    </w:p>
    <w:p w14:paraId="7148DBE7" w14:textId="77777777" w:rsidR="0097279A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183286604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97279A" w:rsidRPr="00A67CC6">
        <w:rPr>
          <w:lang w:val="pt-BR" w:bidi="pt-BR"/>
        </w:rPr>
        <w:tab/>
        <w:t>Ovos</w:t>
      </w:r>
    </w:p>
    <w:p w14:paraId="13292CF9" w14:textId="77777777" w:rsidR="0097279A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-171186442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97279A" w:rsidRPr="00A67CC6">
        <w:rPr>
          <w:lang w:val="pt-BR" w:bidi="pt-BR"/>
        </w:rPr>
        <w:tab/>
        <w:t>Manteiga</w:t>
      </w:r>
    </w:p>
    <w:p w14:paraId="2DAF1045" w14:textId="77777777" w:rsidR="0097279A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639694991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97279A" w:rsidRPr="00A67CC6">
        <w:rPr>
          <w:lang w:val="pt-BR" w:bidi="pt-BR"/>
        </w:rPr>
        <w:tab/>
        <w:t>Mix para panqueca</w:t>
      </w:r>
    </w:p>
    <w:p w14:paraId="300FE94E" w14:textId="77777777" w:rsidR="0097279A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-14575260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97279A" w:rsidRPr="00A67CC6">
        <w:rPr>
          <w:lang w:val="pt-BR" w:bidi="pt-BR"/>
        </w:rPr>
        <w:tab/>
        <w:t>Xarope de bordo</w:t>
      </w:r>
    </w:p>
    <w:p w14:paraId="6D761EB0" w14:textId="77777777" w:rsidR="0097279A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-148199653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97279A" w:rsidRPr="00A67CC6">
        <w:rPr>
          <w:lang w:val="pt-BR" w:bidi="pt-BR"/>
        </w:rPr>
        <w:tab/>
        <w:t>Suco e leite</w:t>
      </w:r>
    </w:p>
    <w:p w14:paraId="67843F78" w14:textId="77777777" w:rsidR="0097279A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38977256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97279A" w:rsidRPr="00A67CC6">
        <w:rPr>
          <w:lang w:val="pt-BR" w:bidi="pt-BR"/>
        </w:rPr>
        <w:tab/>
        <w:t>Queijo</w:t>
      </w:r>
    </w:p>
    <w:p w14:paraId="5783D069" w14:textId="77777777" w:rsidR="0097279A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17855512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97279A" w:rsidRPr="00A67CC6">
        <w:rPr>
          <w:lang w:val="pt-BR" w:bidi="pt-BR"/>
        </w:rPr>
        <w:tab/>
        <w:t>Frutas e legumes</w:t>
      </w:r>
    </w:p>
    <w:p w14:paraId="76DF229C" w14:textId="77777777" w:rsidR="00D75022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145074163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D75022" w:rsidRPr="00A67CC6">
        <w:rPr>
          <w:lang w:val="pt-BR" w:bidi="pt-BR"/>
        </w:rPr>
        <w:tab/>
        <w:t>Óleo vegetal</w:t>
      </w:r>
    </w:p>
    <w:p w14:paraId="693FAC09" w14:textId="77777777" w:rsidR="00D75022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-46196834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D75022" w:rsidRPr="00A67CC6">
        <w:rPr>
          <w:lang w:val="pt-BR" w:bidi="pt-BR"/>
        </w:rPr>
        <w:tab/>
        <w:t>Sal, pimenta, ervas e temperos</w:t>
      </w:r>
    </w:p>
    <w:p w14:paraId="4AB7CEBA" w14:textId="77777777" w:rsidR="00D75022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-7659694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D75022" w:rsidRPr="00A67CC6">
        <w:rPr>
          <w:lang w:val="pt-BR" w:bidi="pt-BR"/>
        </w:rPr>
        <w:tab/>
        <w:t>Água e purificador de água</w:t>
      </w:r>
    </w:p>
    <w:p w14:paraId="0882A046" w14:textId="77777777" w:rsidR="0097279A" w:rsidRPr="00A67CC6" w:rsidRDefault="00D75022" w:rsidP="00F431DF">
      <w:pPr>
        <w:pStyle w:val="Ttulo1"/>
        <w:rPr>
          <w:lang w:val="pt-BR"/>
        </w:rPr>
      </w:pPr>
      <w:r w:rsidRPr="00A67CC6">
        <w:rPr>
          <w:lang w:val="pt-BR" w:bidi="pt-BR"/>
        </w:rPr>
        <w:t>Roupas e lavanderia</w:t>
      </w:r>
    </w:p>
    <w:p w14:paraId="164B43B9" w14:textId="77777777" w:rsidR="0097279A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-849258591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97279A" w:rsidRPr="00A67CC6">
        <w:rPr>
          <w:lang w:val="pt-BR" w:bidi="pt-BR"/>
        </w:rPr>
        <w:tab/>
        <w:t>Camisetas</w:t>
      </w:r>
    </w:p>
    <w:p w14:paraId="6071BCB6" w14:textId="77777777" w:rsidR="0097279A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58457702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97279A" w:rsidRPr="00A67CC6">
        <w:rPr>
          <w:lang w:val="pt-BR" w:bidi="pt-BR"/>
        </w:rPr>
        <w:tab/>
        <w:t>Shorts, calças</w:t>
      </w:r>
    </w:p>
    <w:p w14:paraId="06618E47" w14:textId="77777777" w:rsidR="00B06F51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2090350911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B06F51" w:rsidRPr="00A67CC6">
        <w:rPr>
          <w:lang w:val="pt-BR" w:bidi="pt-BR"/>
        </w:rPr>
        <w:tab/>
        <w:t>Botas, sapatos, chinelos</w:t>
      </w:r>
    </w:p>
    <w:p w14:paraId="679BEC71" w14:textId="77777777" w:rsidR="0097279A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75062255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97279A" w:rsidRPr="00A67CC6">
        <w:rPr>
          <w:lang w:val="pt-BR" w:bidi="pt-BR"/>
        </w:rPr>
        <w:tab/>
        <w:t>Meias</w:t>
      </w:r>
    </w:p>
    <w:p w14:paraId="63CAA329" w14:textId="77777777" w:rsidR="0097279A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31376080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97279A" w:rsidRPr="00A67CC6">
        <w:rPr>
          <w:lang w:val="pt-BR" w:bidi="pt-BR"/>
        </w:rPr>
        <w:tab/>
        <w:t xml:space="preserve">Chapéu, boné </w:t>
      </w:r>
    </w:p>
    <w:p w14:paraId="6FE23C40" w14:textId="77777777" w:rsidR="0097279A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-39420945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97279A" w:rsidRPr="00A67CC6">
        <w:rPr>
          <w:lang w:val="pt-BR" w:bidi="pt-BR"/>
        </w:rPr>
        <w:tab/>
        <w:t xml:space="preserve">Moletom, jaqueta </w:t>
      </w:r>
    </w:p>
    <w:p w14:paraId="552E53B7" w14:textId="77777777" w:rsidR="00B06F51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198989805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B06F51" w:rsidRPr="00A67CC6">
        <w:rPr>
          <w:lang w:val="pt-BR" w:bidi="pt-BR"/>
        </w:rPr>
        <w:tab/>
        <w:t>Gola de proteção/cachecol, lenço</w:t>
      </w:r>
    </w:p>
    <w:p w14:paraId="6D4E860B" w14:textId="77777777" w:rsidR="0097279A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-202099226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97279A" w:rsidRPr="00A67CC6">
        <w:rPr>
          <w:lang w:val="pt-BR" w:bidi="pt-BR"/>
        </w:rPr>
        <w:tab/>
        <w:t>Roupa íntima</w:t>
      </w:r>
    </w:p>
    <w:p w14:paraId="787949C8" w14:textId="77777777" w:rsidR="0097279A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-209307764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97279A" w:rsidRPr="00A67CC6">
        <w:rPr>
          <w:lang w:val="pt-BR" w:bidi="pt-BR"/>
        </w:rPr>
        <w:tab/>
        <w:t xml:space="preserve">Traje de banho </w:t>
      </w:r>
    </w:p>
    <w:p w14:paraId="60106C2D" w14:textId="77777777" w:rsidR="0097279A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-31395293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97279A" w:rsidRPr="00A67CC6">
        <w:rPr>
          <w:lang w:val="pt-BR" w:bidi="pt-BR"/>
        </w:rPr>
        <w:tab/>
        <w:t xml:space="preserve">Toalhas, toalhas de rosto </w:t>
      </w:r>
    </w:p>
    <w:p w14:paraId="7112D130" w14:textId="77777777" w:rsidR="0097279A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172333759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97279A" w:rsidRPr="00A67CC6">
        <w:rPr>
          <w:lang w:val="pt-BR" w:bidi="pt-BR"/>
        </w:rPr>
        <w:tab/>
        <w:t xml:space="preserve">Água com gás para tirar manchas </w:t>
      </w:r>
    </w:p>
    <w:p w14:paraId="79F00C47" w14:textId="77777777" w:rsidR="0097279A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-71875226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97279A" w:rsidRPr="00A67CC6">
        <w:rPr>
          <w:lang w:val="pt-BR" w:bidi="pt-BR"/>
        </w:rPr>
        <w:tab/>
        <w:t>Sacos para roupas sujas</w:t>
      </w:r>
    </w:p>
    <w:p w14:paraId="09140B17" w14:textId="77777777" w:rsidR="00B06F51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-57443949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B06F51" w:rsidRPr="00A67CC6">
        <w:rPr>
          <w:lang w:val="pt-BR" w:bidi="pt-BR"/>
        </w:rPr>
        <w:tab/>
        <w:t>Pacotes de viagem para sabão em pó</w:t>
      </w:r>
    </w:p>
    <w:p w14:paraId="60FA183E" w14:textId="77777777" w:rsidR="0097279A" w:rsidRPr="00A67CC6" w:rsidRDefault="0097279A" w:rsidP="00F431DF">
      <w:pPr>
        <w:pStyle w:val="Ttulo1"/>
        <w:rPr>
          <w:lang w:val="pt-BR"/>
        </w:rPr>
      </w:pPr>
      <w:r w:rsidRPr="00A67CC6">
        <w:rPr>
          <w:lang w:val="pt-BR" w:bidi="pt-BR"/>
        </w:rPr>
        <w:t>Primeiros socorros e higiene</w:t>
      </w:r>
    </w:p>
    <w:p w14:paraId="7580E6C6" w14:textId="77777777" w:rsidR="0097279A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99723195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97279A" w:rsidRPr="00A67CC6">
        <w:rPr>
          <w:lang w:val="pt-BR" w:bidi="pt-BR"/>
        </w:rPr>
        <w:tab/>
        <w:t>Medicamento, receitas</w:t>
      </w:r>
    </w:p>
    <w:p w14:paraId="6D223B7A" w14:textId="77777777" w:rsidR="0097279A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-86505496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97279A" w:rsidRPr="00A67CC6">
        <w:rPr>
          <w:lang w:val="pt-BR" w:bidi="pt-BR"/>
        </w:rPr>
        <w:tab/>
        <w:t>Curativos, fita, gaze, elásticos</w:t>
      </w:r>
    </w:p>
    <w:p w14:paraId="5550B9C5" w14:textId="77777777" w:rsidR="0097279A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143178254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97279A" w:rsidRPr="00A67CC6">
        <w:rPr>
          <w:lang w:val="pt-BR" w:bidi="pt-BR"/>
        </w:rPr>
        <w:tab/>
        <w:t xml:space="preserve">Aspirina, ibuprofeno, paracetamol </w:t>
      </w:r>
    </w:p>
    <w:p w14:paraId="14F39D8D" w14:textId="77777777" w:rsidR="0097279A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-77170142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97279A" w:rsidRPr="00A67CC6">
        <w:rPr>
          <w:lang w:val="pt-BR" w:bidi="pt-BR"/>
        </w:rPr>
        <w:tab/>
        <w:t>Lenços antibióticos, água oxigenada, algodão</w:t>
      </w:r>
    </w:p>
    <w:p w14:paraId="60EFDBAC" w14:textId="77777777" w:rsidR="0097279A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185229015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97279A" w:rsidRPr="00A67CC6">
        <w:rPr>
          <w:lang w:val="pt-BR" w:bidi="pt-BR"/>
        </w:rPr>
        <w:tab/>
        <w:t>Creme antisséptico</w:t>
      </w:r>
    </w:p>
    <w:p w14:paraId="6CCB5130" w14:textId="77777777" w:rsidR="0097279A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-70316835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97279A" w:rsidRPr="00A67CC6">
        <w:rPr>
          <w:lang w:val="pt-BR" w:bidi="pt-BR"/>
        </w:rPr>
        <w:tab/>
        <w:t>Filtro solar, loção ou unguento hidratante</w:t>
      </w:r>
    </w:p>
    <w:p w14:paraId="4EF69A5E" w14:textId="77777777" w:rsidR="0097279A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49437735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97279A" w:rsidRPr="00A67CC6">
        <w:rPr>
          <w:lang w:val="pt-BR" w:bidi="pt-BR"/>
        </w:rPr>
        <w:tab/>
        <w:t>Tesoura, pinça, cortador de unhas, navalha</w:t>
      </w:r>
    </w:p>
    <w:p w14:paraId="658CF2C5" w14:textId="77777777" w:rsidR="0097279A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-9787055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97279A" w:rsidRPr="00A67CC6">
        <w:rPr>
          <w:lang w:val="pt-BR" w:bidi="pt-BR"/>
        </w:rPr>
        <w:tab/>
        <w:t>Repelente</w:t>
      </w:r>
    </w:p>
    <w:p w14:paraId="6B4A5B9C" w14:textId="77777777" w:rsidR="0097279A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159929022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97279A" w:rsidRPr="00A67CC6">
        <w:rPr>
          <w:lang w:val="pt-BR" w:bidi="pt-BR"/>
        </w:rPr>
        <w:tab/>
        <w:t>Kit contra picada de cobra</w:t>
      </w:r>
    </w:p>
    <w:p w14:paraId="1EA96D07" w14:textId="77777777" w:rsidR="0097279A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-211381477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97279A" w:rsidRPr="00A67CC6">
        <w:rPr>
          <w:lang w:val="pt-BR" w:bidi="pt-BR"/>
        </w:rPr>
        <w:tab/>
        <w:t>Colírio</w:t>
      </w:r>
    </w:p>
    <w:p w14:paraId="64C87B09" w14:textId="77777777" w:rsidR="00B06F51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-203017618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97279A" w:rsidRPr="00A67CC6">
        <w:rPr>
          <w:lang w:val="pt-BR" w:bidi="pt-BR"/>
        </w:rPr>
        <w:tab/>
        <w:t>Papel higiênico</w:t>
      </w:r>
    </w:p>
    <w:p w14:paraId="7A24EBC5" w14:textId="77777777" w:rsidR="00B06F51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-35173374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B06F51" w:rsidRPr="00A67CC6">
        <w:rPr>
          <w:lang w:val="pt-BR" w:bidi="pt-BR"/>
        </w:rPr>
        <w:tab/>
        <w:t>Barra de sabão</w:t>
      </w:r>
    </w:p>
    <w:p w14:paraId="7575ED28" w14:textId="77777777" w:rsidR="00D7764D" w:rsidRPr="00A67CC6" w:rsidRDefault="00000000" w:rsidP="00F431DF">
      <w:pPr>
        <w:pStyle w:val="recuodecaixadeseleo"/>
        <w:rPr>
          <w:lang w:val="pt-BR"/>
        </w:rPr>
      </w:pPr>
      <w:sdt>
        <w:sdtPr>
          <w:rPr>
            <w:lang w:val="pt-BR"/>
          </w:rPr>
          <w:id w:val="72711004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543E2" w:rsidRPr="00A67CC6">
            <w:rPr>
              <w:rFonts w:ascii="Segoe UI Symbol" w:eastAsia="Segoe UI Symbol" w:hAnsi="Segoe UI Symbol" w:cs="Segoe UI Symbol"/>
              <w:lang w:val="pt-BR" w:bidi="pt-BR"/>
            </w:rPr>
            <w:t>☐</w:t>
          </w:r>
        </w:sdtContent>
      </w:sdt>
      <w:r w:rsidR="00B06F51" w:rsidRPr="00A67CC6">
        <w:rPr>
          <w:lang w:val="pt-BR" w:bidi="pt-BR"/>
        </w:rPr>
        <w:tab/>
        <w:t>Xampu, condicionador</w:t>
      </w:r>
    </w:p>
    <w:sectPr w:rsidR="00D7764D" w:rsidRPr="00A67CC6" w:rsidSect="00064CB0">
      <w:type w:val="continuous"/>
      <w:pgSz w:w="11906" w:h="16838" w:code="9"/>
      <w:pgMar w:top="720" w:right="720" w:bottom="288" w:left="1800" w:header="706" w:footer="576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3B28A" w14:textId="77777777" w:rsidR="00023EEA" w:rsidRDefault="00023EEA" w:rsidP="002E635C">
      <w:r>
        <w:separator/>
      </w:r>
    </w:p>
  </w:endnote>
  <w:endnote w:type="continuationSeparator" w:id="0">
    <w:p w14:paraId="1C8BFE98" w14:textId="77777777" w:rsidR="00023EEA" w:rsidRDefault="00023EEA" w:rsidP="002E6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ZYaoTi">
    <w:altName w:val="方正姚体"/>
    <w:charset w:val="86"/>
    <w:family w:val="auto"/>
    <w:pitch w:val="variable"/>
    <w:sig w:usb0="00000003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112C7" w14:textId="77777777" w:rsidR="007B6638" w:rsidRDefault="00F07BEC">
    <w:pPr>
      <w:pStyle w:val="Rodap"/>
    </w:pPr>
    <w:r>
      <w:rPr>
        <w:noProof/>
        <w:lang w:val="pt-BR" w:bidi="pt-BR"/>
      </w:rPr>
      <mc:AlternateContent>
        <mc:Choice Requires="wps">
          <w:drawing>
            <wp:anchor distT="0" distB="0" distL="114300" distR="114300" simplePos="0" relativeHeight="251662336" behindDoc="1" locked="1" layoutInCell="1" allowOverlap="1" wp14:anchorId="5FC8DB68" wp14:editId="379614CD">
              <wp:simplePos x="0" y="0"/>
              <wp:positionH relativeFrom="page">
                <wp:posOffset>-165100</wp:posOffset>
              </wp:positionH>
              <wp:positionV relativeFrom="page">
                <wp:posOffset>9918700</wp:posOffset>
              </wp:positionV>
              <wp:extent cx="8013700" cy="391160"/>
              <wp:effectExtent l="0" t="3175" r="0" b="0"/>
              <wp:wrapNone/>
              <wp:docPr id="4" name="Retângulo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13700" cy="391160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FBC4CC" id="Retângulo 4" o:spid="_x0000_s1026" alt="&quot;&quot;" style="position:absolute;margin-left:-13pt;margin-top:781pt;width:631pt;height:30.8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" fillcolor="#edad34 [3206]" stroked="f" strokecolor="#4a7ebb" strokeweight="1.5pt">
              <v:shadow opacity="22938f" offset="0"/>
              <v:textbox inset=",7.2pt,,7.2pt"/>
              <w10:wrap anchorx="page" anchory="page"/>
              <w10:anchorlock/>
            </v:rect>
          </w:pict>
        </mc:Fallback>
      </mc:AlternateContent>
    </w:r>
    <w:r>
      <w:rPr>
        <w:noProof/>
        <w:lang w:val="pt-BR" w:bidi="pt-BR"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13A8C528" wp14:editId="4CA04A59">
              <wp:simplePos x="0" y="0"/>
              <wp:positionH relativeFrom="page">
                <wp:posOffset>7326630</wp:posOffset>
              </wp:positionH>
              <wp:positionV relativeFrom="page">
                <wp:posOffset>7625715</wp:posOffset>
              </wp:positionV>
              <wp:extent cx="2267585" cy="2724785"/>
              <wp:effectExtent l="249555" t="5715" r="245110" b="3175"/>
              <wp:wrapNone/>
              <wp:docPr id="3" name="AutoForma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672400">
                        <a:off x="0" y="0"/>
                        <a:ext cx="2267585" cy="2724785"/>
                      </a:xfrm>
                      <a:prstGeom prst="parallelogram">
                        <a:avLst>
                          <a:gd name="adj" fmla="val 43968"/>
                        </a:avLst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11B811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AutoForma 3" o:spid="_x0000_s1026" type="#_x0000_t7" alt="&quot;&quot;" style="position:absolute;margin-left:576.9pt;margin-top:600.45pt;width:178.55pt;height:214.55pt;rotation:734440fd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" adj="9497" fillcolor="#526c1f [3204]" stroked="f" strokecolor="#4a7ebb" strokeweight="1.5pt">
              <v:shadow opacity="22938f" offset="0"/>
              <v:textbox inset=",7.2pt,,7.2pt"/>
              <w10:wrap anchorx="pag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8B28D" w14:textId="77777777" w:rsidR="007B6638" w:rsidRDefault="00F07BEC">
    <w:pPr>
      <w:pStyle w:val="Rodap"/>
    </w:pPr>
    <w:r>
      <w:rPr>
        <w:noProof/>
        <w:lang w:val="pt-BR" w:bidi="pt-BR"/>
      </w:rPr>
      <mc:AlternateContent>
        <mc:Choice Requires="wps">
          <w:drawing>
            <wp:anchor distT="0" distB="0" distL="114300" distR="114300" simplePos="0" relativeHeight="251659264" behindDoc="1" locked="1" layoutInCell="1" allowOverlap="1" wp14:anchorId="3C5128BA" wp14:editId="10942CBB">
              <wp:simplePos x="0" y="0"/>
              <wp:positionH relativeFrom="page">
                <wp:posOffset>-165100</wp:posOffset>
              </wp:positionH>
              <wp:positionV relativeFrom="page">
                <wp:posOffset>10513060</wp:posOffset>
              </wp:positionV>
              <wp:extent cx="8013700" cy="391160"/>
              <wp:effectExtent l="0" t="0" r="6350" b="8890"/>
              <wp:wrapNone/>
              <wp:docPr id="2" name="Retângulo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13700" cy="391160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A6AD70" id="Retângulo 2" o:spid="_x0000_s1026" alt="&quot;&quot;" style="position:absolute;margin-left:-13pt;margin-top:827.8pt;width:631pt;height:30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" fillcolor="#edad34 [3206]" stroked="f" strokecolor="#4a7ebb" strokeweight="1.5pt">
              <v:shadow opacity="22938f" offset="0"/>
              <v:textbox inset=",7.2pt,,7.2pt"/>
              <w10:wrap anchorx="page" anchory="page"/>
              <w10:anchorlock/>
            </v:rect>
          </w:pict>
        </mc:Fallback>
      </mc:AlternateContent>
    </w:r>
    <w:r>
      <w:rPr>
        <w:noProof/>
        <w:lang w:val="pt-BR" w:bidi="pt-BR"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1F84CE83" wp14:editId="44F3437E">
              <wp:simplePos x="0" y="0"/>
              <wp:positionH relativeFrom="page">
                <wp:posOffset>7326630</wp:posOffset>
              </wp:positionH>
              <wp:positionV relativeFrom="page">
                <wp:posOffset>8220075</wp:posOffset>
              </wp:positionV>
              <wp:extent cx="2267585" cy="2724785"/>
              <wp:effectExtent l="247650" t="19050" r="247015" b="18415"/>
              <wp:wrapNone/>
              <wp:docPr id="1" name="AutoForma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672400">
                        <a:off x="0" y="0"/>
                        <a:ext cx="2267585" cy="2724785"/>
                      </a:xfrm>
                      <a:prstGeom prst="parallelogram">
                        <a:avLst>
                          <a:gd name="adj" fmla="val 43968"/>
                        </a:avLst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829FB8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AutoForma 1" o:spid="_x0000_s1026" type="#_x0000_t7" alt="&quot;&quot;" style="position:absolute;margin-left:576.9pt;margin-top:647.25pt;width:178.55pt;height:214.55pt;rotation:734440fd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" adj="9497" fillcolor="#526c1f [3204]" stroked="f" strokecolor="#4a7ebb" strokeweight="1.5pt">
              <v:shadow opacity="22938f" offset="0"/>
              <v:textbox inset=",7.2pt,,7.2pt"/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1F54A" w14:textId="77777777" w:rsidR="00023EEA" w:rsidRDefault="00023EEA" w:rsidP="002E635C">
      <w:r>
        <w:separator/>
      </w:r>
    </w:p>
  </w:footnote>
  <w:footnote w:type="continuationSeparator" w:id="0">
    <w:p w14:paraId="2FC45F70" w14:textId="77777777" w:rsidR="00023EEA" w:rsidRDefault="00023EEA" w:rsidP="002E6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9A1FD" w14:textId="77777777" w:rsidR="007B6638" w:rsidRDefault="00F07BEC" w:rsidP="007B6638">
    <w:pPr>
      <w:pStyle w:val="Cabealho"/>
      <w:rPr>
        <w:color w:val="526C1F" w:themeColor="accent1"/>
      </w:rPr>
    </w:pPr>
    <w:r>
      <w:rPr>
        <w:color w:val="526C1F" w:themeColor="accent1"/>
        <w:lang w:val="pt-BR" w:bidi="pt-BR"/>
      </w:rPr>
      <mc:AlternateContent>
        <mc:Choice Requires="wps">
          <w:drawing>
            <wp:anchor distT="0" distB="0" distL="114300" distR="114300" simplePos="0" relativeHeight="251663360" behindDoc="0" locked="1" layoutInCell="1" allowOverlap="1" wp14:anchorId="1610B595" wp14:editId="1A12D6D8">
              <wp:simplePos x="0" y="0"/>
              <wp:positionH relativeFrom="page">
                <wp:posOffset>-1295400</wp:posOffset>
              </wp:positionH>
              <wp:positionV relativeFrom="page">
                <wp:posOffset>-1206500</wp:posOffset>
              </wp:positionV>
              <wp:extent cx="2267585" cy="2724785"/>
              <wp:effectExtent l="247650" t="3175" r="247015" b="5715"/>
              <wp:wrapNone/>
              <wp:docPr id="5" name="AutoForma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672400">
                        <a:off x="0" y="0"/>
                        <a:ext cx="2267585" cy="2724785"/>
                      </a:xfrm>
                      <a:prstGeom prst="parallelogram">
                        <a:avLst>
                          <a:gd name="adj" fmla="val 43968"/>
                        </a:avLst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E6B4E3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AutoForma 5" o:spid="_x0000_s1026" type="#_x0000_t7" alt="&quot;&quot;" style="position:absolute;margin-left:-102pt;margin-top:-95pt;width:178.55pt;height:214.55pt;rotation:734440fd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" adj="9497" fillcolor="#526c1f [3204]" stroked="f" strokecolor="#4a7ebb" strokeweight="1.5pt">
              <v:shadow opacity="22938f" offset="0"/>
              <v:textbox inset=",7.2pt,,7.2pt"/>
              <w10:wrap anchorx="page" anchory="page"/>
              <w10:anchorlock/>
            </v:shape>
          </w:pict>
        </mc:Fallback>
      </mc:AlternateContent>
    </w:r>
    <w:r w:rsidR="007B6638" w:rsidRPr="007B6638">
      <w:rPr>
        <w:color w:val="526C1F" w:themeColor="accent1"/>
        <w:lang w:val="pt-BR" w:bidi="pt-BR"/>
      </w:rPr>
      <w:t xml:space="preserve">Página </w:t>
    </w:r>
    <w:r w:rsidR="00976A1E">
      <w:rPr>
        <w:lang w:val="pt-BR" w:bidi="pt-BR"/>
      </w:rPr>
      <w:fldChar w:fldCharType="begin"/>
    </w:r>
    <w:r w:rsidR="00976A1E">
      <w:rPr>
        <w:lang w:val="pt-BR" w:bidi="pt-BR"/>
      </w:rPr>
      <w:instrText xml:space="preserve"> PAGE  \* MERGEFORMAT </w:instrText>
    </w:r>
    <w:r w:rsidR="00976A1E">
      <w:rPr>
        <w:lang w:val="pt-BR" w:bidi="pt-BR"/>
      </w:rPr>
      <w:fldChar w:fldCharType="separate"/>
    </w:r>
    <w:r w:rsidR="00A177C8" w:rsidRPr="00A177C8">
      <w:rPr>
        <w:color w:val="526C1F" w:themeColor="accent1"/>
        <w:lang w:val="pt-BR" w:bidi="pt-BR"/>
      </w:rPr>
      <w:t>2</w:t>
    </w:r>
    <w:r w:rsidR="00976A1E">
      <w:rPr>
        <w:color w:val="526C1F" w:themeColor="accent1"/>
        <w:lang w:val="pt-BR" w:bidi="pt-BR"/>
      </w:rPr>
      <w:fldChar w:fldCharType="end"/>
    </w:r>
  </w:p>
  <w:p w14:paraId="19F83C1B" w14:textId="77777777" w:rsidR="007B6638" w:rsidRDefault="007B6638" w:rsidP="007B6638">
    <w:pPr>
      <w:pStyle w:val="Cabealho"/>
      <w:rPr>
        <w:color w:val="526C1F" w:themeColor="accent1"/>
      </w:rPr>
    </w:pPr>
  </w:p>
  <w:p w14:paraId="63269F70" w14:textId="77777777" w:rsidR="007B6638" w:rsidRPr="007B6638" w:rsidRDefault="007B6638" w:rsidP="007B6638">
    <w:pPr>
      <w:pStyle w:val="Cabealho"/>
      <w:rPr>
        <w:color w:val="526C1F" w:themeColor="accen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91C53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C7246A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47933D3"/>
    <w:multiLevelType w:val="multilevel"/>
    <w:tmpl w:val="8A48764C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3500F"/>
    <w:multiLevelType w:val="multilevel"/>
    <w:tmpl w:val="2242C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DF37CE"/>
    <w:multiLevelType w:val="multilevel"/>
    <w:tmpl w:val="0DA4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C47C62"/>
    <w:multiLevelType w:val="multilevel"/>
    <w:tmpl w:val="0002AE88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0B0EA8"/>
    <w:multiLevelType w:val="multilevel"/>
    <w:tmpl w:val="0DF01C5C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8F7D78"/>
    <w:multiLevelType w:val="multilevel"/>
    <w:tmpl w:val="7E1ED5F4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A32912"/>
    <w:multiLevelType w:val="multilevel"/>
    <w:tmpl w:val="8A48764C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7A6E59"/>
    <w:multiLevelType w:val="multilevel"/>
    <w:tmpl w:val="0DF01C5C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9E7D55"/>
    <w:multiLevelType w:val="multilevel"/>
    <w:tmpl w:val="B29CA176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AF27EB"/>
    <w:multiLevelType w:val="multilevel"/>
    <w:tmpl w:val="46CA3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422728"/>
    <w:multiLevelType w:val="multilevel"/>
    <w:tmpl w:val="B29CA176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1181854">
    <w:abstractNumId w:val="11"/>
  </w:num>
  <w:num w:numId="2" w16cid:durableId="1833787887">
    <w:abstractNumId w:val="3"/>
  </w:num>
  <w:num w:numId="3" w16cid:durableId="896821921">
    <w:abstractNumId w:val="2"/>
  </w:num>
  <w:num w:numId="4" w16cid:durableId="459080126">
    <w:abstractNumId w:val="9"/>
  </w:num>
  <w:num w:numId="5" w16cid:durableId="1807774075">
    <w:abstractNumId w:val="10"/>
  </w:num>
  <w:num w:numId="6" w16cid:durableId="10304809">
    <w:abstractNumId w:val="4"/>
  </w:num>
  <w:num w:numId="7" w16cid:durableId="1943342209">
    <w:abstractNumId w:val="7"/>
  </w:num>
  <w:num w:numId="8" w16cid:durableId="603151632">
    <w:abstractNumId w:val="8"/>
  </w:num>
  <w:num w:numId="9" w16cid:durableId="1375883611">
    <w:abstractNumId w:val="6"/>
  </w:num>
  <w:num w:numId="10" w16cid:durableId="1880703920">
    <w:abstractNumId w:val="12"/>
  </w:num>
  <w:num w:numId="11" w16cid:durableId="1030451680">
    <w:abstractNumId w:val="5"/>
  </w:num>
  <w:num w:numId="12" w16cid:durableId="1441409988">
    <w:abstractNumId w:val="1"/>
  </w:num>
  <w:num w:numId="13" w16cid:durableId="972293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>
      <o:colormru v:ext="edit" colors="#5c811f,#4a7018,#486c17,#1f6e5e,#1a5a58,#164846,#597d1e,#587a1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FDE"/>
    <w:rsid w:val="00023EEA"/>
    <w:rsid w:val="00032741"/>
    <w:rsid w:val="00064CB0"/>
    <w:rsid w:val="00073EB8"/>
    <w:rsid w:val="00077212"/>
    <w:rsid w:val="000D7E3C"/>
    <w:rsid w:val="000E59D4"/>
    <w:rsid w:val="0015171B"/>
    <w:rsid w:val="001543E2"/>
    <w:rsid w:val="001D37D3"/>
    <w:rsid w:val="001F0071"/>
    <w:rsid w:val="00250EAB"/>
    <w:rsid w:val="00252167"/>
    <w:rsid w:val="002D0FAA"/>
    <w:rsid w:val="002D3221"/>
    <w:rsid w:val="002D57AB"/>
    <w:rsid w:val="002E6286"/>
    <w:rsid w:val="002E635C"/>
    <w:rsid w:val="00354212"/>
    <w:rsid w:val="00357F1D"/>
    <w:rsid w:val="003B395E"/>
    <w:rsid w:val="003C5653"/>
    <w:rsid w:val="00480F8F"/>
    <w:rsid w:val="004842D4"/>
    <w:rsid w:val="004A5320"/>
    <w:rsid w:val="004B708C"/>
    <w:rsid w:val="004E6F3C"/>
    <w:rsid w:val="004F2FDE"/>
    <w:rsid w:val="00587761"/>
    <w:rsid w:val="006253F7"/>
    <w:rsid w:val="00644264"/>
    <w:rsid w:val="00687659"/>
    <w:rsid w:val="006C2B5A"/>
    <w:rsid w:val="006D0BD3"/>
    <w:rsid w:val="006D2FA5"/>
    <w:rsid w:val="00710724"/>
    <w:rsid w:val="007515D7"/>
    <w:rsid w:val="00762B9B"/>
    <w:rsid w:val="007B6638"/>
    <w:rsid w:val="00801BAF"/>
    <w:rsid w:val="008167A2"/>
    <w:rsid w:val="008706A7"/>
    <w:rsid w:val="00880378"/>
    <w:rsid w:val="008A1E27"/>
    <w:rsid w:val="008A7BCF"/>
    <w:rsid w:val="008C2DE7"/>
    <w:rsid w:val="00900637"/>
    <w:rsid w:val="009267BE"/>
    <w:rsid w:val="0093563E"/>
    <w:rsid w:val="00965832"/>
    <w:rsid w:val="0097279A"/>
    <w:rsid w:val="00976A1E"/>
    <w:rsid w:val="00982D4B"/>
    <w:rsid w:val="009F137A"/>
    <w:rsid w:val="009F5C48"/>
    <w:rsid w:val="00A176D2"/>
    <w:rsid w:val="00A177C8"/>
    <w:rsid w:val="00A37255"/>
    <w:rsid w:val="00A376AC"/>
    <w:rsid w:val="00A67CC6"/>
    <w:rsid w:val="00A944FF"/>
    <w:rsid w:val="00A95DBE"/>
    <w:rsid w:val="00AE1950"/>
    <w:rsid w:val="00B06F51"/>
    <w:rsid w:val="00B12637"/>
    <w:rsid w:val="00BB1028"/>
    <w:rsid w:val="00BC007B"/>
    <w:rsid w:val="00BF1BA9"/>
    <w:rsid w:val="00BF79A1"/>
    <w:rsid w:val="00C10FCC"/>
    <w:rsid w:val="00C35F74"/>
    <w:rsid w:val="00CE28E4"/>
    <w:rsid w:val="00CE690D"/>
    <w:rsid w:val="00D258E7"/>
    <w:rsid w:val="00D75022"/>
    <w:rsid w:val="00D7764D"/>
    <w:rsid w:val="00DC7D3C"/>
    <w:rsid w:val="00DD087E"/>
    <w:rsid w:val="00DF1A6B"/>
    <w:rsid w:val="00E103B6"/>
    <w:rsid w:val="00E3397F"/>
    <w:rsid w:val="00E528BC"/>
    <w:rsid w:val="00E70379"/>
    <w:rsid w:val="00E85144"/>
    <w:rsid w:val="00F035A0"/>
    <w:rsid w:val="00F07BEC"/>
    <w:rsid w:val="00F11371"/>
    <w:rsid w:val="00F431DF"/>
    <w:rsid w:val="00F730C0"/>
    <w:rsid w:val="00FB6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5c811f,#4a7018,#486c17,#1f6e5e,#1a5a58,#164846,#597d1e,#587a1e"/>
    </o:shapedefaults>
    <o:shapelayout v:ext="edit">
      <o:idmap v:ext="edit" data="2"/>
    </o:shapelayout>
  </w:shapeDefaults>
  <w:decimalSymbol w:val=","/>
  <w:listSeparator w:val=";"/>
  <w14:docId w14:val="63E6C2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76AC"/>
    <w:pPr>
      <w:spacing w:before="60" w:after="60"/>
    </w:pPr>
    <w:rPr>
      <w:color w:val="411E11" w:themeColor="text1"/>
      <w:sz w:val="21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C35F74"/>
    <w:pPr>
      <w:keepNext/>
      <w:keepLines/>
      <w:pBdr>
        <w:top w:val="single" w:sz="18" w:space="1" w:color="EDAD34" w:themeColor="accent3"/>
      </w:pBdr>
      <w:spacing w:before="240"/>
      <w:outlineLvl w:val="0"/>
    </w:pPr>
    <w:rPr>
      <w:rFonts w:asciiTheme="majorHAnsi" w:eastAsiaTheme="majorEastAsia" w:hAnsiTheme="majorHAnsi" w:cstheme="majorBidi"/>
      <w:b/>
      <w:bCs/>
      <w:color w:val="526C1F" w:themeColor="accent1"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79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paragraph" w:styleId="Ttulo">
    <w:name w:val="Title"/>
    <w:basedOn w:val="Normal"/>
    <w:next w:val="Normal"/>
    <w:link w:val="TtuloChar"/>
    <w:uiPriority w:val="10"/>
    <w:qFormat/>
    <w:rsid w:val="00D258E7"/>
    <w:pPr>
      <w:spacing w:before="0" w:after="1400" w:line="216" w:lineRule="auto"/>
      <w:contextualSpacing/>
    </w:pPr>
    <w:rPr>
      <w:rFonts w:asciiTheme="majorHAnsi" w:eastAsiaTheme="majorEastAsia" w:hAnsiTheme="majorHAnsi" w:cstheme="majorBidi"/>
      <w:noProof/>
      <w:color w:val="FFFFFF" w:themeColor="background1"/>
      <w:kern w:val="28"/>
      <w:sz w:val="50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258E7"/>
    <w:rPr>
      <w:rFonts w:asciiTheme="majorHAnsi" w:eastAsiaTheme="majorEastAsia" w:hAnsiTheme="majorHAnsi" w:cstheme="majorBidi"/>
      <w:noProof/>
      <w:color w:val="FFFFFF" w:themeColor="background1"/>
      <w:kern w:val="28"/>
      <w:sz w:val="50"/>
      <w:szCs w:val="52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C35F74"/>
    <w:rPr>
      <w:rFonts w:asciiTheme="majorHAnsi" w:eastAsiaTheme="majorEastAsia" w:hAnsiTheme="majorHAnsi" w:cstheme="majorBidi"/>
      <w:b/>
      <w:bCs/>
      <w:color w:val="526C1F" w:themeColor="accent1"/>
      <w:szCs w:val="32"/>
      <w:lang w:val="en-US"/>
    </w:rPr>
  </w:style>
  <w:style w:type="paragraph" w:customStyle="1" w:styleId="Ttulo1semlinha">
    <w:name w:val="Título 1 sem linha"/>
    <w:basedOn w:val="Ttulo1"/>
    <w:rsid w:val="008A1E27"/>
    <w:pPr>
      <w:pBdr>
        <w:top w:val="none" w:sz="0" w:space="0" w:color="auto"/>
      </w:pBdr>
      <w:spacing w:before="0"/>
    </w:pPr>
  </w:style>
  <w:style w:type="paragraph" w:customStyle="1" w:styleId="recuodecaixadeseleo">
    <w:name w:val="recuo de caixa de seleção"/>
    <w:basedOn w:val="Normal"/>
    <w:qFormat/>
    <w:rsid w:val="00C35F74"/>
    <w:pPr>
      <w:spacing w:before="20" w:after="20"/>
      <w:ind w:left="272" w:hanging="272"/>
    </w:pPr>
    <w:rPr>
      <w:sz w:val="20"/>
    </w:rPr>
  </w:style>
  <w:style w:type="paragraph" w:styleId="Cabealho">
    <w:name w:val="header"/>
    <w:basedOn w:val="Normal"/>
    <w:link w:val="CabealhoChar"/>
    <w:qFormat/>
    <w:rsid w:val="007B6638"/>
    <w:pPr>
      <w:tabs>
        <w:tab w:val="center" w:pos="4320"/>
        <w:tab w:val="right" w:pos="8640"/>
      </w:tabs>
      <w:spacing w:before="0" w:after="0"/>
      <w:jc w:val="right"/>
    </w:pPr>
    <w:rPr>
      <w:noProof/>
      <w:sz w:val="18"/>
    </w:rPr>
  </w:style>
  <w:style w:type="character" w:customStyle="1" w:styleId="CabealhoChar">
    <w:name w:val="Cabeçalho Char"/>
    <w:basedOn w:val="Fontepargpadro"/>
    <w:link w:val="Cabealho"/>
    <w:rsid w:val="007B6638"/>
    <w:rPr>
      <w:noProof/>
      <w:color w:val="411E11" w:themeColor="text1"/>
      <w:sz w:val="18"/>
      <w:lang w:val="en-US"/>
    </w:rPr>
  </w:style>
  <w:style w:type="paragraph" w:styleId="Rodap">
    <w:name w:val="footer"/>
    <w:basedOn w:val="Normal"/>
    <w:link w:val="RodapChar"/>
    <w:rsid w:val="007B6638"/>
    <w:pPr>
      <w:tabs>
        <w:tab w:val="center" w:pos="4320"/>
        <w:tab w:val="right" w:pos="8640"/>
      </w:tabs>
      <w:spacing w:before="0" w:after="0"/>
    </w:pPr>
  </w:style>
  <w:style w:type="character" w:customStyle="1" w:styleId="RodapChar">
    <w:name w:val="Rodapé Char"/>
    <w:basedOn w:val="Fontepargpadro"/>
    <w:link w:val="Rodap"/>
    <w:rsid w:val="007B6638"/>
    <w:rPr>
      <w:color w:val="411E11" w:themeColor="text1"/>
      <w:sz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2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.martins\AppData\Roaming\Microsoft\Templates\Lista%20de%20verifica&#231;&#227;o%20de%20acampamento.dotx" TargetMode="External"/></Relationships>
</file>

<file path=word/theme/theme1.xml><?xml version="1.0" encoding="utf-8"?>
<a:theme xmlns:a="http://schemas.openxmlformats.org/drawingml/2006/main" name="Office Theme">
  <a:themeElements>
    <a:clrScheme name="Custom 271">
      <a:dk1>
        <a:srgbClr val="411E11"/>
      </a:dk1>
      <a:lt1>
        <a:sysClr val="window" lastClr="FFFFFF"/>
      </a:lt1>
      <a:dk2>
        <a:srgbClr val="4C4C4C"/>
      </a:dk2>
      <a:lt2>
        <a:srgbClr val="EEECE1"/>
      </a:lt2>
      <a:accent1>
        <a:srgbClr val="526C1F"/>
      </a:accent1>
      <a:accent2>
        <a:srgbClr val="800000"/>
      </a:accent2>
      <a:accent3>
        <a:srgbClr val="EDAD34"/>
      </a:accent3>
      <a:accent4>
        <a:srgbClr val="BAA672"/>
      </a:accent4>
      <a:accent5>
        <a:srgbClr val="603A1B"/>
      </a:accent5>
      <a:accent6>
        <a:srgbClr val="51A09E"/>
      </a:accent6>
      <a:hlink>
        <a:srgbClr val="004080"/>
      </a:hlink>
      <a:folHlink>
        <a:srgbClr val="800000"/>
      </a:folHlink>
    </a:clrScheme>
    <a:fontScheme name="Urban">
      <a:majorFont>
        <a:latin typeface="Trebuchet MS"/>
        <a:ea typeface=""/>
        <a:cs typeface=""/>
        <a:font script="Jpan" typeface="ＭＳ ゴシック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CF4E1-FB22-4285-B15D-028BEC764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Lista de verificação de acampamento</Template>
  <TotalTime>0</TotalTime>
  <Pages>1</Pages>
  <Words>284</Words>
  <Characters>1538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2023-03-30T16:35:00Z</dcterms:created>
  <dcterms:modified xsi:type="dcterms:W3CDTF">2023-03-30T16:37:00Z</dcterms:modified>
</cp:coreProperties>
</file>